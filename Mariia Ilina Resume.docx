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56"/>
        <w:tblW w:w="1111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9"/>
        <w:gridCol w:w="458"/>
        <w:gridCol w:w="7167"/>
      </w:tblGrid>
      <w:tr w:rsidR="001B2ABD" w14:paraId="1CE9C98F" w14:textId="77777777" w:rsidTr="00CA0989">
        <w:trPr>
          <w:trHeight w:val="3207"/>
        </w:trPr>
        <w:tc>
          <w:tcPr>
            <w:tcW w:w="3489" w:type="dxa"/>
            <w:vAlign w:val="bottom"/>
          </w:tcPr>
          <w:bookmarkStart w:id="0" w:name="_GoBack"/>
          <w:bookmarkEnd w:id="0"/>
          <w:p w14:paraId="352748C9" w14:textId="77777777" w:rsidR="001B2ABD" w:rsidRDefault="001B2ABD" w:rsidP="00CA0989">
            <w:pPr>
              <w:tabs>
                <w:tab w:val="left" w:pos="990"/>
              </w:tabs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8D97EA0" wp14:editId="1F12D337">
                      <wp:extent cx="1466850" cy="1847850"/>
                      <wp:effectExtent l="19050" t="19050" r="38100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8478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C1ADA37" id="Oval 2" o:spid="_x0000_s1026" alt="Title: Professional Headshot of Man" style="width:115.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58" w:type="dxa"/>
          </w:tcPr>
          <w:p w14:paraId="3F200CC7" w14:textId="77777777" w:rsidR="001B2ABD" w:rsidRDefault="001B2ABD" w:rsidP="00CA0989">
            <w:pPr>
              <w:tabs>
                <w:tab w:val="left" w:pos="990"/>
              </w:tabs>
            </w:pPr>
          </w:p>
        </w:tc>
        <w:tc>
          <w:tcPr>
            <w:tcW w:w="7167" w:type="dxa"/>
            <w:vAlign w:val="bottom"/>
          </w:tcPr>
          <w:p w14:paraId="69C54331" w14:textId="422E9FB8" w:rsidR="00D61CE8" w:rsidRPr="00CA0989" w:rsidRDefault="00D61CE8" w:rsidP="00CA0989">
            <w:pPr>
              <w:pStyle w:val="a3"/>
              <w:rPr>
                <w:caps w:val="0"/>
                <w:smallCaps/>
                <w:sz w:val="72"/>
              </w:rPr>
            </w:pPr>
            <w:proofErr w:type="spellStart"/>
            <w:r w:rsidRPr="00CA0989">
              <w:rPr>
                <w:caps w:val="0"/>
                <w:smallCaps/>
                <w:sz w:val="72"/>
              </w:rPr>
              <w:t>Mariia</w:t>
            </w:r>
            <w:proofErr w:type="spellEnd"/>
            <w:r w:rsidRPr="00CA0989">
              <w:rPr>
                <w:caps w:val="0"/>
                <w:smallCaps/>
                <w:sz w:val="72"/>
              </w:rPr>
              <w:t xml:space="preserve"> </w:t>
            </w:r>
            <w:proofErr w:type="spellStart"/>
            <w:r w:rsidRPr="00CA0989">
              <w:rPr>
                <w:caps w:val="0"/>
                <w:smallCaps/>
                <w:sz w:val="72"/>
              </w:rPr>
              <w:t>Ilina</w:t>
            </w:r>
            <w:proofErr w:type="spellEnd"/>
          </w:p>
          <w:p w14:paraId="3A5DA1B8" w14:textId="4923C7D6" w:rsidR="00D61CE8" w:rsidRPr="00D61CE8" w:rsidRDefault="00D61CE8" w:rsidP="00CA0989">
            <w:pPr>
              <w:rPr>
                <w:smallCaps/>
              </w:rPr>
            </w:pPr>
          </w:p>
          <w:p w14:paraId="756CE2E4" w14:textId="77777777" w:rsidR="00D51A22" w:rsidRPr="00CA0989" w:rsidRDefault="00D61CE8" w:rsidP="00CA0989">
            <w:pPr>
              <w:rPr>
                <w:smallCaps/>
                <w:sz w:val="36"/>
                <w:szCs w:val="30"/>
              </w:rPr>
            </w:pPr>
            <w:r w:rsidRPr="00CA0989">
              <w:rPr>
                <w:smallCaps/>
                <w:sz w:val="36"/>
                <w:szCs w:val="30"/>
              </w:rPr>
              <w:t xml:space="preserve">Seeking ESU Graduate Assistantship </w:t>
            </w:r>
          </w:p>
          <w:p w14:paraId="7CBDEAE8" w14:textId="5E0B910F" w:rsidR="001B2ABD" w:rsidRPr="00CA0989" w:rsidRDefault="00D51A22" w:rsidP="00CA0989">
            <w:pPr>
              <w:rPr>
                <w:smallCaps/>
                <w:sz w:val="24"/>
                <w:szCs w:val="24"/>
              </w:rPr>
            </w:pPr>
            <w:r w:rsidRPr="00CA0989">
              <w:rPr>
                <w:smallCaps/>
                <w:sz w:val="28"/>
                <w:szCs w:val="24"/>
              </w:rPr>
              <w:t xml:space="preserve">(Beginning Summer or Fall </w:t>
            </w:r>
            <w:r w:rsidR="00D61CE8" w:rsidRPr="00CA0989">
              <w:rPr>
                <w:smallCaps/>
                <w:sz w:val="28"/>
                <w:szCs w:val="24"/>
              </w:rPr>
              <w:t>2022</w:t>
            </w:r>
            <w:r w:rsidRPr="00CA0989">
              <w:rPr>
                <w:smallCaps/>
                <w:sz w:val="28"/>
                <w:szCs w:val="24"/>
              </w:rPr>
              <w:t>)</w:t>
            </w:r>
          </w:p>
        </w:tc>
      </w:tr>
      <w:tr w:rsidR="001B2ABD" w14:paraId="4C261FA2" w14:textId="77777777" w:rsidTr="00CA0989">
        <w:trPr>
          <w:trHeight w:val="3"/>
        </w:trPr>
        <w:tc>
          <w:tcPr>
            <w:tcW w:w="3489" w:type="dxa"/>
          </w:tcPr>
          <w:p w14:paraId="4FE62F6A" w14:textId="67514BBB" w:rsidR="001B2ABD" w:rsidRDefault="00B0614A" w:rsidP="00CA0989">
            <w:pPr>
              <w:pStyle w:val="3"/>
            </w:pPr>
            <w:r>
              <w:t>About me</w:t>
            </w:r>
          </w:p>
          <w:p w14:paraId="60191140" w14:textId="0E3DA73D" w:rsidR="002467B4" w:rsidRDefault="006551A9" w:rsidP="00CA09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r w:rsidRPr="00153C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fell in love with ESU </w:t>
            </w:r>
            <w:r w:rsidR="002467B4">
              <w:rPr>
                <w:rFonts w:ascii="Times New Roman" w:hAnsi="Times New Roman" w:cs="Times New Roman"/>
                <w:bCs/>
                <w:sz w:val="24"/>
                <w:szCs w:val="24"/>
              </w:rPr>
              <w:t>as an exchange student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0A77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fall,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153C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hope to </w:t>
            </w:r>
            <w:r w:rsidR="00B0614A">
              <w:rPr>
                <w:rFonts w:ascii="Times New Roman" w:hAnsi="Times New Roman" w:cs="Times New Roman"/>
                <w:bCs/>
                <w:sz w:val="24"/>
                <w:szCs w:val="24"/>
              </w:rPr>
              <w:t>begin</w:t>
            </w:r>
            <w:r w:rsidR="000A77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r w:rsidR="002467B4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0A77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2467B4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0A77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246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Informatics </w:t>
            </w:r>
            <w:r w:rsidR="002467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Quantitative Economics</w:t>
            </w:r>
            <w:r w:rsidR="000A77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</w:p>
          <w:p w14:paraId="074DBC11" w14:textId="7A10ABA3" w:rsidR="00036450" w:rsidRDefault="000A77B6" w:rsidP="00CA098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="00301E7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Graduate Assistantship would make this possible.</w:t>
            </w:r>
            <w:r w:rsidR="00B061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eager to contribute!</w:t>
            </w:r>
          </w:p>
          <w:sdt>
            <w:sdtPr>
              <w:id w:val="-1954003311"/>
              <w:placeholder>
                <w:docPart w:val="6526B9DC9CB64662999873A9AE304F1E"/>
              </w:placeholder>
              <w:temporary/>
              <w:showingPlcHdr/>
              <w15:appearance w15:val="hidden"/>
            </w:sdtPr>
            <w:sdtEndPr/>
            <w:sdtContent>
              <w:p w14:paraId="14AAF0B1" w14:textId="77777777" w:rsidR="00036450" w:rsidRPr="00CB0055" w:rsidRDefault="00CB0055" w:rsidP="00CA0989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9AEDF0528E546A7B4EDCF59A1EBCE57"/>
              </w:placeholder>
              <w:temporary/>
              <w:showingPlcHdr/>
              <w15:appearance w15:val="hidden"/>
            </w:sdtPr>
            <w:sdtEndPr/>
            <w:sdtContent>
              <w:p w14:paraId="7CE06B6C" w14:textId="77777777" w:rsidR="004D3011" w:rsidRDefault="004D3011" w:rsidP="00CA0989">
                <w:r w:rsidRPr="004D3011">
                  <w:t>PHONE:</w:t>
                </w:r>
              </w:p>
            </w:sdtContent>
          </w:sdt>
          <w:p w14:paraId="4FDC1CBA" w14:textId="16148229" w:rsidR="00976E50" w:rsidRDefault="00976E50" w:rsidP="00CA0989">
            <w:r w:rsidRPr="00B8207E">
              <w:rPr>
                <w:rFonts w:ascii="Times New Roman" w:hAnsi="Times New Roman" w:cs="Times New Roman"/>
                <w:sz w:val="24"/>
                <w:szCs w:val="24"/>
              </w:rPr>
              <w:t>+7-985-424-19-22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in Russia</w:t>
            </w:r>
            <w:r w:rsidRPr="00B8207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6BD7C62D" w14:textId="77777777" w:rsidR="004D3011" w:rsidRDefault="004D3011" w:rsidP="00CA0989"/>
          <w:sdt>
            <w:sdtPr>
              <w:id w:val="-240260293"/>
              <w:placeholder>
                <w:docPart w:val="91E2D97449E3475A9ECD2549BBC49E61"/>
              </w:placeholder>
              <w:temporary/>
              <w:showingPlcHdr/>
              <w15:appearance w15:val="hidden"/>
            </w:sdtPr>
            <w:sdtEndPr/>
            <w:sdtContent>
              <w:p w14:paraId="4FDA9014" w14:textId="77777777" w:rsidR="004D3011" w:rsidRDefault="004D3011" w:rsidP="00CA0989">
                <w:r w:rsidRPr="004D3011">
                  <w:t>EMAIL:</w:t>
                </w:r>
              </w:p>
            </w:sdtContent>
          </w:sdt>
          <w:p w14:paraId="3FE0D71D" w14:textId="048735B9" w:rsidR="009D2086" w:rsidRDefault="009D2086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D5B41">
              <w:rPr>
                <w:rFonts w:ascii="Times New Roman" w:hAnsi="Times New Roman" w:cs="Times New Roman"/>
                <w:sz w:val="24"/>
                <w:szCs w:val="24"/>
              </w:rPr>
              <w:t>milina@g.emporia.edu</w:t>
            </w:r>
          </w:p>
          <w:p w14:paraId="2B485154" w14:textId="473DC5A6" w:rsidR="009D2086" w:rsidRDefault="009D2086" w:rsidP="00CA0989">
            <w:pPr>
              <w:pStyle w:val="3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t>Attributes</w:t>
            </w:r>
          </w:p>
          <w:p w14:paraId="0F5A583A" w14:textId="35E84ABD" w:rsidR="000A2A10" w:rsidRDefault="009D2086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A77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A10">
              <w:rPr>
                <w:rFonts w:ascii="Times New Roman" w:hAnsi="Times New Roman" w:cs="Times New Roman"/>
                <w:sz w:val="24"/>
                <w:szCs w:val="24"/>
              </w:rPr>
              <w:t>Punctual &amp; Reliable</w:t>
            </w:r>
          </w:p>
          <w:p w14:paraId="655CD7C0" w14:textId="78217090" w:rsidR="009D2086" w:rsidRDefault="000A2A10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D2086">
              <w:rPr>
                <w:rFonts w:ascii="Times New Roman" w:hAnsi="Times New Roman" w:cs="Times New Roman"/>
                <w:sz w:val="24"/>
                <w:szCs w:val="24"/>
              </w:rPr>
              <w:t>Demonstrative achiever</w:t>
            </w:r>
          </w:p>
          <w:p w14:paraId="292844CA" w14:textId="01C1853F" w:rsidR="000A2A10" w:rsidRDefault="009D2086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Fast learner</w:t>
            </w:r>
          </w:p>
          <w:p w14:paraId="326BDBBB" w14:textId="7AC2C4CE" w:rsidR="000A2A10" w:rsidRDefault="000A2A10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Self-starter who enjoys teamwork</w:t>
            </w:r>
          </w:p>
          <w:p w14:paraId="1D050EFF" w14:textId="4B9A05F7" w:rsidR="00B0614A" w:rsidRDefault="00B0614A" w:rsidP="00CA0989">
            <w:pPr>
              <w:spacing w:after="120" w:line="240" w:lineRule="exact"/>
              <w:ind w:left="-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Leadership</w:t>
            </w:r>
          </w:p>
          <w:p w14:paraId="479AD200" w14:textId="26ADDDA6" w:rsidR="004D3011" w:rsidRPr="00CB0055" w:rsidRDefault="00A15EE7" w:rsidP="00CA0989">
            <w:pPr>
              <w:pStyle w:val="3"/>
            </w:pPr>
            <w:r>
              <w:t>Designations</w:t>
            </w:r>
          </w:p>
          <w:p w14:paraId="1182C166" w14:textId="393645A5" w:rsidR="00976E50" w:rsidRPr="00976E50" w:rsidRDefault="00976E50" w:rsidP="00CA0989">
            <w:pPr>
              <w:rPr>
                <w:rFonts w:ascii="Times New Roman" w:hAnsi="Times New Roman" w:cs="Times New Roman"/>
                <w:sz w:val="22"/>
              </w:rPr>
            </w:pPr>
            <w:r w:rsidRPr="00976E50">
              <w:rPr>
                <w:rFonts w:ascii="Times New Roman" w:hAnsi="Times New Roman" w:cs="Times New Roman"/>
                <w:sz w:val="22"/>
              </w:rPr>
              <w:t xml:space="preserve">TOEFL 110 </w:t>
            </w:r>
            <w:r>
              <w:rPr>
                <w:rFonts w:ascii="Times New Roman" w:hAnsi="Times New Roman" w:cs="Times New Roman"/>
                <w:sz w:val="22"/>
              </w:rPr>
              <w:t xml:space="preserve">(Maximum = </w:t>
            </w:r>
            <w:r w:rsidRPr="00976E50">
              <w:rPr>
                <w:rFonts w:ascii="Times New Roman" w:hAnsi="Times New Roman" w:cs="Times New Roman"/>
                <w:sz w:val="22"/>
              </w:rPr>
              <w:t>120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  <w:r w:rsidRPr="00976E50">
              <w:rPr>
                <w:rFonts w:ascii="Times New Roman" w:hAnsi="Times New Roman" w:cs="Times New Roman"/>
                <w:sz w:val="22"/>
              </w:rPr>
              <w:t xml:space="preserve">                                                                             </w:t>
            </w:r>
          </w:p>
          <w:p w14:paraId="64B1B2DE" w14:textId="77777777" w:rsidR="00976E50" w:rsidRPr="00976E50" w:rsidRDefault="00976E50" w:rsidP="00CA0989">
            <w:pPr>
              <w:rPr>
                <w:rFonts w:ascii="Times New Roman" w:hAnsi="Times New Roman" w:cs="Times New Roman"/>
                <w:sz w:val="22"/>
              </w:rPr>
            </w:pPr>
          </w:p>
          <w:p w14:paraId="3BD39E86" w14:textId="77777777" w:rsidR="00A15EE7" w:rsidRDefault="00976E50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E50">
              <w:rPr>
                <w:rFonts w:ascii="Times New Roman" w:hAnsi="Times New Roman" w:cs="Times New Roman"/>
                <w:sz w:val="22"/>
              </w:rPr>
              <w:t xml:space="preserve">High Quality Awards </w:t>
            </w:r>
            <w:proofErr w:type="spellStart"/>
            <w:r w:rsidRPr="00976E50">
              <w:rPr>
                <w:rFonts w:ascii="Times New Roman" w:hAnsi="Times New Roman" w:cs="Times New Roman"/>
                <w:sz w:val="22"/>
              </w:rPr>
              <w:t>Changellenge</w:t>
            </w:r>
            <w:proofErr w:type="spellEnd"/>
            <w:r w:rsidRPr="00976E50">
              <w:rPr>
                <w:rFonts w:ascii="Times New Roman" w:hAnsi="Times New Roman" w:cs="Times New Roman"/>
                <w:sz w:val="22"/>
              </w:rPr>
              <w:t xml:space="preserve"> Case Cup</w:t>
            </w:r>
            <w:r>
              <w:rPr>
                <w:rFonts w:ascii="Times New Roman" w:hAnsi="Times New Roman" w:cs="Times New Roman"/>
                <w:sz w:val="22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5A4F">
              <w:rPr>
                <w:rFonts w:ascii="Times New Roman" w:hAnsi="Times New Roman" w:cs="Times New Roman"/>
                <w:sz w:val="24"/>
                <w:szCs w:val="24"/>
              </w:rPr>
              <w:t xml:space="preserve">Moscow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DBF11B" w14:textId="2B87F9F8" w:rsidR="00A15EE7" w:rsidRDefault="00A15EE7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BAC8A" w14:textId="77777777" w:rsidR="000A77B6" w:rsidRDefault="000A77B6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0C677" w14:textId="4344F81F" w:rsidR="004D3011" w:rsidRDefault="004D3011" w:rsidP="00CA0989"/>
          <w:p w14:paraId="3B3A7A3A" w14:textId="4F600495" w:rsidR="004D3011" w:rsidRPr="004D3011" w:rsidRDefault="004D3011" w:rsidP="00CA0989"/>
        </w:tc>
        <w:tc>
          <w:tcPr>
            <w:tcW w:w="458" w:type="dxa"/>
          </w:tcPr>
          <w:p w14:paraId="4D6FE959" w14:textId="77777777" w:rsidR="001B2ABD" w:rsidRDefault="001B2ABD" w:rsidP="00CA0989">
            <w:pPr>
              <w:tabs>
                <w:tab w:val="left" w:pos="990"/>
              </w:tabs>
            </w:pPr>
          </w:p>
        </w:tc>
        <w:tc>
          <w:tcPr>
            <w:tcW w:w="7167" w:type="dxa"/>
          </w:tcPr>
          <w:sdt>
            <w:sdtPr>
              <w:id w:val="1049110328"/>
              <w:placeholder>
                <w:docPart w:val="F2C14FE098EF4E7298549D32DA1C488B"/>
              </w:placeholder>
              <w:temporary/>
              <w:showingPlcHdr/>
              <w15:appearance w15:val="hidden"/>
            </w:sdtPr>
            <w:sdtEndPr/>
            <w:sdtContent>
              <w:p w14:paraId="5957D2D9" w14:textId="77777777" w:rsidR="001B2ABD" w:rsidRDefault="00E25A26" w:rsidP="00CA0989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3E481E74" w14:textId="6B6AB4F6" w:rsidR="00D51A22" w:rsidRPr="00FD1410" w:rsidRDefault="00D51A22" w:rsidP="00CA0989">
            <w:pPr>
              <w:spacing w:after="60" w:line="24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4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Financial University </w:t>
            </w:r>
            <w:r w:rsidR="00ED59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Moscow</w:t>
            </w:r>
          </w:p>
          <w:p w14:paraId="10750F2D" w14:textId="4614ED71" w:rsidR="004D3011" w:rsidRDefault="00D51A22" w:rsidP="00CA0989">
            <w:pPr>
              <w:pStyle w:val="4"/>
            </w:pPr>
            <w:r>
              <w:t xml:space="preserve">Bachelor’s </w:t>
            </w:r>
            <w:r w:rsidR="00BE73F7">
              <w:t xml:space="preserve">- </w:t>
            </w:r>
            <w:r>
              <w:t>International Economic Relations</w:t>
            </w:r>
            <w:r w:rsidR="00BE73F7">
              <w:t xml:space="preserve"> (GPA 4.0)</w:t>
            </w:r>
            <w:r>
              <w:t xml:space="preserve"> – Expected June 2022</w:t>
            </w:r>
            <w:r w:rsidR="00BE73F7">
              <w:t xml:space="preserve"> </w:t>
            </w:r>
          </w:p>
          <w:p w14:paraId="75D3F72E" w14:textId="77777777" w:rsidR="00036450" w:rsidRDefault="00036450" w:rsidP="00CA0989"/>
          <w:p w14:paraId="5FBE84A3" w14:textId="31734175" w:rsidR="00036450" w:rsidRPr="00026BC0" w:rsidRDefault="00D51A22" w:rsidP="00CA0989">
            <w:pPr>
              <w:pStyle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026BC0">
              <w:rPr>
                <w:rFonts w:ascii="Times New Roman" w:hAnsi="Times New Roman" w:cs="Times New Roman"/>
                <w:sz w:val="24"/>
                <w:szCs w:val="24"/>
              </w:rPr>
              <w:t xml:space="preserve">ESU – Exchange Fall </w:t>
            </w:r>
            <w:proofErr w:type="gramStart"/>
            <w:r w:rsidRPr="00026BC0">
              <w:rPr>
                <w:rFonts w:ascii="Times New Roman" w:hAnsi="Times New Roman" w:cs="Times New Roman"/>
                <w:sz w:val="24"/>
                <w:szCs w:val="24"/>
              </w:rPr>
              <w:t xml:space="preserve">2021 </w:t>
            </w:r>
            <w:r w:rsidR="00026BC0" w:rsidRPr="00026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1A9" w:rsidRPr="006551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26BC0" w:rsidRPr="006551A9">
              <w:rPr>
                <w:rFonts w:ascii="Times New Roman" w:hAnsi="Times New Roman" w:cs="Times New Roman"/>
                <w:szCs w:val="18"/>
              </w:rPr>
              <w:t>GPA 4.0</w:t>
            </w:r>
            <w:r w:rsidR="006551A9" w:rsidRPr="006551A9">
              <w:rPr>
                <w:rFonts w:ascii="Times New Roman" w:hAnsi="Times New Roman" w:cs="Times New Roman"/>
                <w:szCs w:val="18"/>
              </w:rPr>
              <w:t>)</w:t>
            </w:r>
          </w:p>
          <w:p w14:paraId="540A2D45" w14:textId="062DAB9C" w:rsidR="00036450" w:rsidRDefault="00036450" w:rsidP="00CA0989">
            <w:pPr>
              <w:pStyle w:val="a6"/>
            </w:pPr>
          </w:p>
          <w:p w14:paraId="2353317D" w14:textId="77777777" w:rsidR="009D2086" w:rsidRDefault="00026BC0" w:rsidP="00CA0989">
            <w:pPr>
              <w:spacing w:after="60" w:line="240" w:lineRule="exact"/>
              <w:ind w:left="-390" w:hanging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B4837">
              <w:rPr>
                <w:rFonts w:ascii="Times New Roman" w:hAnsi="Times New Roman" w:cs="Times New Roman"/>
                <w:b/>
                <w:sz w:val="24"/>
                <w:szCs w:val="24"/>
              </w:rPr>
              <w:t>Universidad</w:t>
            </w:r>
            <w:r w:rsidRPr="00F00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4837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F00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4837">
              <w:rPr>
                <w:rFonts w:ascii="Times New Roman" w:hAnsi="Times New Roman" w:cs="Times New Roman"/>
                <w:b/>
                <w:sz w:val="24"/>
                <w:szCs w:val="24"/>
              </w:rPr>
              <w:t>Cadiz</w:t>
            </w:r>
            <w:r w:rsidRPr="00F00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Spain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Exchange program certificate</w:t>
            </w:r>
            <w:r w:rsidR="009D2086" w:rsidRPr="00F00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AD1216" w14:textId="1C49027A" w:rsidR="00A15EE7" w:rsidRPr="007D5B41" w:rsidRDefault="007D5B41" w:rsidP="00CA0989">
            <w:pPr>
              <w:spacing w:after="60" w:line="240" w:lineRule="exact"/>
              <w:ind w:left="-390" w:hanging="36"/>
              <w:rPr>
                <w:b/>
              </w:rPr>
            </w:pPr>
            <w:r w:rsidRPr="007D5B41">
              <w:rPr>
                <w:b/>
              </w:rPr>
              <w:t xml:space="preserve">        </w:t>
            </w:r>
            <w:r w:rsidR="009D2086" w:rsidRPr="007D5B41">
              <w:rPr>
                <w:b/>
              </w:rPr>
              <w:t>Faculty of Economic Science and Entrepreneurship (GPA 3.8)</w:t>
            </w:r>
          </w:p>
          <w:p w14:paraId="2EBBD538" w14:textId="7B96439F" w:rsidR="00026BC0" w:rsidRDefault="00026BC0" w:rsidP="00CA0989">
            <w:pPr>
              <w:spacing w:after="60" w:line="240" w:lineRule="exact"/>
              <w:ind w:left="-390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sdt>
            <w:sdtPr>
              <w:id w:val="1001553383"/>
              <w:placeholder>
                <w:docPart w:val="9D1FC9A565054D3FA17E528671F9A8A6"/>
              </w:placeholder>
              <w:temporary/>
              <w:showingPlcHdr/>
              <w15:appearance w15:val="hidden"/>
            </w:sdtPr>
            <w:sdtEndPr/>
            <w:sdtContent>
              <w:p w14:paraId="25778B42" w14:textId="77777777" w:rsidR="00036450" w:rsidRDefault="00036450" w:rsidP="00CA0989">
                <w:pPr>
                  <w:pStyle w:val="2"/>
                </w:pPr>
                <w:r w:rsidRPr="00036450">
                  <w:t>WORK EXPERIENCE</w:t>
                </w:r>
              </w:p>
            </w:sdtContent>
          </w:sdt>
          <w:p w14:paraId="3CDEE338" w14:textId="784D6A2E" w:rsidR="00CA0989" w:rsidRDefault="00CA0989" w:rsidP="00CA0989">
            <w:pPr>
              <w:pStyle w:val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KPMG</w:t>
            </w:r>
          </w:p>
          <w:p w14:paraId="15188A1B" w14:textId="0C91724F" w:rsidR="00CA0989" w:rsidRPr="00036450" w:rsidRDefault="00CA0989" w:rsidP="00CA0989">
            <w:pPr>
              <w:pStyle w:val="a6"/>
            </w:pPr>
            <w:r>
              <w:t>01/2022</w:t>
            </w:r>
            <w:r>
              <w:t xml:space="preserve"> </w:t>
            </w:r>
            <w:r w:rsidRPr="00036450">
              <w:t>–</w:t>
            </w:r>
            <w:r>
              <w:t xml:space="preserve"> 08/2022</w:t>
            </w:r>
          </w:p>
          <w:p w14:paraId="6976E9E6" w14:textId="1CD3EE99" w:rsidR="00CA0989" w:rsidRDefault="00CA0989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6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audited</w:t>
            </w:r>
            <w:r w:rsidRPr="009A0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companies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' taxes</w:t>
            </w:r>
          </w:p>
          <w:p w14:paraId="4CEF583A" w14:textId="4A603919" w:rsidR="00CA0989" w:rsidRDefault="00CA0989" w:rsidP="00CA0989">
            <w:r>
              <w:rPr>
                <w:rFonts w:ascii="Times New Roman" w:hAnsi="Times New Roman" w:cs="Times New Roman"/>
                <w:sz w:val="24"/>
                <w:szCs w:val="24"/>
              </w:rPr>
              <w:t>-performed tax structuring for clients</w:t>
            </w:r>
            <w:r w:rsidRPr="00036450">
              <w:t xml:space="preserve"> </w:t>
            </w:r>
          </w:p>
          <w:p w14:paraId="7C6D0FB2" w14:textId="77777777" w:rsidR="00CA0989" w:rsidRPr="00CA0989" w:rsidRDefault="00CA0989" w:rsidP="00CA0989"/>
          <w:p w14:paraId="7626189F" w14:textId="318B022A" w:rsidR="00036450" w:rsidRDefault="00026BC0" w:rsidP="00CA0989">
            <w:pPr>
              <w:pStyle w:val="4"/>
              <w:rPr>
                <w:bCs/>
              </w:rPr>
            </w:pPr>
            <w:r w:rsidRPr="008860F4">
              <w:rPr>
                <w:rFonts w:ascii="Times New Roman" w:hAnsi="Times New Roman" w:cs="Times New Roman"/>
                <w:sz w:val="24"/>
                <w:szCs w:val="24"/>
              </w:rPr>
              <w:t>Ernst &amp; Young Global Limited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Intern: Audit &amp; Financial</w:t>
            </w:r>
            <w:r w:rsidR="00036450">
              <w:t xml:space="preserve"> </w:t>
            </w:r>
          </w:p>
          <w:p w14:paraId="2E8B8E10" w14:textId="360224D2" w:rsidR="00036450" w:rsidRPr="00036450" w:rsidRDefault="00026BC0" w:rsidP="00CA0989">
            <w:pPr>
              <w:pStyle w:val="a6"/>
            </w:pPr>
            <w:r>
              <w:t xml:space="preserve">01/2021 </w:t>
            </w:r>
            <w:r w:rsidR="00036450" w:rsidRPr="00036450">
              <w:t>–</w:t>
            </w:r>
            <w:r>
              <w:t xml:space="preserve"> 03/2021</w:t>
            </w:r>
          </w:p>
          <w:p w14:paraId="7966228A" w14:textId="77777777" w:rsidR="00F22B60" w:rsidRDefault="00026BC0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6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audited</w:t>
            </w:r>
            <w:r w:rsidRPr="009A0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companies</w:t>
            </w:r>
            <w:r w:rsidRPr="009A0620">
              <w:rPr>
                <w:rFonts w:ascii="Times New Roman" w:hAnsi="Times New Roman" w:cs="Times New Roman"/>
                <w:sz w:val="24"/>
                <w:szCs w:val="24"/>
              </w:rPr>
              <w:t xml:space="preserve">' financial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  <w:p w14:paraId="3AD5D0DB" w14:textId="0019D825" w:rsidR="00036450" w:rsidRDefault="00F22B60" w:rsidP="00CA0989">
            <w:r>
              <w:rPr>
                <w:rFonts w:ascii="Times New Roman" w:hAnsi="Times New Roman" w:cs="Times New Roman"/>
                <w:sz w:val="24"/>
                <w:szCs w:val="24"/>
              </w:rPr>
              <w:t>-researched and analyzed information into briefing papers &amp; reports</w:t>
            </w:r>
            <w:r w:rsidR="00036450" w:rsidRPr="00036450">
              <w:t xml:space="preserve"> </w:t>
            </w:r>
          </w:p>
          <w:p w14:paraId="37BA419E" w14:textId="77777777" w:rsidR="004D3011" w:rsidRDefault="004D3011" w:rsidP="00CA0989"/>
          <w:p w14:paraId="7F741EFD" w14:textId="7DD6B94E" w:rsidR="004D3011" w:rsidRPr="00F22B60" w:rsidRDefault="00F22B60" w:rsidP="00CA0989">
            <w:pPr>
              <w:pStyle w:val="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SkyEn</w:t>
            </w:r>
            <w:r w:rsidR="00BE73F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BE73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E73F7">
              <w:rPr>
                <w:rFonts w:ascii="Times New Roman" w:hAnsi="Times New Roman" w:cs="Times New Roman"/>
                <w:sz w:val="24"/>
                <w:szCs w:val="24"/>
              </w:rPr>
              <w:t>-  English</w:t>
            </w:r>
            <w:proofErr w:type="gramEnd"/>
            <w:r w:rsidR="00BE73F7">
              <w:rPr>
                <w:rFonts w:ascii="Times New Roman" w:hAnsi="Times New Roman" w:cs="Times New Roman"/>
                <w:sz w:val="24"/>
                <w:szCs w:val="24"/>
              </w:rPr>
              <w:t xml:space="preserve"> Teacher/Tutor</w:t>
            </w:r>
          </w:p>
          <w:p w14:paraId="28EB3914" w14:textId="4941B1F5" w:rsidR="00F22B60" w:rsidRPr="00036450" w:rsidRDefault="00F22B60" w:rsidP="00CA0989">
            <w:pPr>
              <w:pStyle w:val="a6"/>
            </w:pPr>
            <w:r>
              <w:t xml:space="preserve">031/2021 </w:t>
            </w:r>
            <w:r w:rsidRPr="00036450">
              <w:t>–</w:t>
            </w:r>
            <w:r>
              <w:t xml:space="preserve"> 12/2021</w:t>
            </w:r>
          </w:p>
          <w:p w14:paraId="3A08156C" w14:textId="0DFC39CA" w:rsidR="004D3011" w:rsidRPr="007D5B41" w:rsidRDefault="007D5B41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</w:t>
            </w:r>
            <w:r w:rsidR="00BE73F7" w:rsidRPr="007D5B41">
              <w:rPr>
                <w:rFonts w:ascii="Times New Roman" w:hAnsi="Times New Roman" w:cs="Times New Roman"/>
                <w:sz w:val="24"/>
                <w:szCs w:val="24"/>
              </w:rPr>
              <w:t>aught and graded English</w:t>
            </w:r>
            <w:r w:rsidR="00036450" w:rsidRPr="007D5B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563C59" w14:textId="259B3E0E" w:rsidR="00BE73F7" w:rsidRPr="007D5B41" w:rsidRDefault="007D5B41" w:rsidP="00CA09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</w:t>
            </w:r>
            <w:r w:rsidR="00BE73F7" w:rsidRPr="007D5B41">
              <w:rPr>
                <w:rFonts w:ascii="Times New Roman" w:hAnsi="Times New Roman" w:cs="Times New Roman"/>
                <w:sz w:val="24"/>
                <w:szCs w:val="24"/>
              </w:rPr>
              <w:t>andled administrative tasks &amp; prepared reports</w:t>
            </w:r>
          </w:p>
          <w:p w14:paraId="632AAA99" w14:textId="77777777" w:rsidR="004D3011" w:rsidRDefault="004D3011" w:rsidP="00CA0989"/>
          <w:sdt>
            <w:sdtPr>
              <w:id w:val="1669594239"/>
              <w:placeholder>
                <w:docPart w:val="3260C915C0E94A2583C92834A01F9E89"/>
              </w:placeholder>
              <w:temporary/>
              <w:showingPlcHdr/>
              <w15:appearance w15:val="hidden"/>
            </w:sdtPr>
            <w:sdtEndPr/>
            <w:sdtContent>
              <w:p w14:paraId="677A10CF" w14:textId="77777777" w:rsidR="00036450" w:rsidRDefault="00180329" w:rsidP="00CA0989">
                <w:pPr>
                  <w:pStyle w:val="2"/>
                </w:pPr>
                <w:r w:rsidRPr="00036450">
                  <w:rPr>
                    <w:rStyle w:val="20"/>
                    <w:b/>
                    <w:bCs/>
                    <w:caps/>
                  </w:rPr>
                  <w:t>SKILLS</w:t>
                </w:r>
              </w:p>
            </w:sdtContent>
          </w:sdt>
          <w:p w14:paraId="2EFC3497" w14:textId="070013CE" w:rsidR="00D43EB5" w:rsidRPr="007D5B41" w:rsidRDefault="00D43EB5" w:rsidP="00CA0989">
            <w:pPr>
              <w:pStyle w:val="af1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Research  - </w:t>
            </w:r>
            <w:r w:rsidRPr="007D5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Experienced in data analysis and reporting </w:t>
            </w:r>
          </w:p>
          <w:p w14:paraId="29047112" w14:textId="77777777" w:rsidR="000A2A10" w:rsidRPr="007D5B41" w:rsidRDefault="000A2A10" w:rsidP="00CA0989">
            <w:pPr>
              <w:pStyle w:val="af1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52EECBE" w14:textId="77777777" w:rsidR="00D43EB5" w:rsidRDefault="00D43EB5" w:rsidP="00CA0989">
            <w:pPr>
              <w:pStyle w:val="af1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Highly fluent in English, Russian, and Spanish</w:t>
            </w:r>
          </w:p>
          <w:p w14:paraId="2800E406" w14:textId="5F05EEE8" w:rsidR="00D43EB5" w:rsidRDefault="00D43EB5" w:rsidP="00CA0989">
            <w:pPr>
              <w:pStyle w:val="af1"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A15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(Speaking, listening, &amp; writing)</w:t>
            </w:r>
          </w:p>
          <w:p w14:paraId="08565CB8" w14:textId="77777777" w:rsidR="000A2A10" w:rsidRDefault="000A2A10" w:rsidP="00CA0989">
            <w:pPr>
              <w:pStyle w:val="af1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D39D3" w14:textId="2A7291F6" w:rsidR="00A15EE7" w:rsidRPr="007D5B41" w:rsidRDefault="00A15EE7" w:rsidP="00CA0989">
            <w:pPr>
              <w:pStyle w:val="af1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D5B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Highly proficient in Excel, Word, PowerPoint &amp; Office</w:t>
            </w:r>
          </w:p>
          <w:p w14:paraId="62ADFE6B" w14:textId="77777777" w:rsidR="000A2A10" w:rsidRDefault="000A2A10" w:rsidP="00CA0989">
            <w:pPr>
              <w:pStyle w:val="af1"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62EED" w14:textId="742FA3DB" w:rsidR="00D43EB5" w:rsidRDefault="00D43EB5" w:rsidP="00CA0989">
            <w:pPr>
              <w:pStyle w:val="af1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Conflict resolution</w:t>
            </w:r>
          </w:p>
          <w:p w14:paraId="337C2FF1" w14:textId="77777777" w:rsidR="000A2A10" w:rsidRDefault="000A2A10" w:rsidP="00CA0989">
            <w:pPr>
              <w:pStyle w:val="af1"/>
              <w:spacing w:after="120" w:line="24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3BF13" w14:textId="0E7DDB41" w:rsidR="00CA0989" w:rsidRPr="00CA0989" w:rsidRDefault="00A15EE7" w:rsidP="00CA0989">
            <w:pPr>
              <w:pStyle w:val="af1"/>
              <w:numPr>
                <w:ilvl w:val="0"/>
                <w:numId w:val="1"/>
              </w:numPr>
              <w:spacing w:after="120" w:line="2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Multitasking</w:t>
            </w:r>
            <w:r w:rsidR="002467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a positive attitude</w:t>
            </w:r>
          </w:p>
        </w:tc>
      </w:tr>
      <w:tr w:rsidR="00D43EB5" w14:paraId="57A1307C" w14:textId="77777777" w:rsidTr="00CA0989">
        <w:trPr>
          <w:trHeight w:val="145"/>
        </w:trPr>
        <w:tc>
          <w:tcPr>
            <w:tcW w:w="3489" w:type="dxa"/>
          </w:tcPr>
          <w:p w14:paraId="2D1A519A" w14:textId="77777777" w:rsidR="00D43EB5" w:rsidRDefault="00D43EB5" w:rsidP="00CA0989">
            <w:pPr>
              <w:pStyle w:val="3"/>
            </w:pPr>
          </w:p>
        </w:tc>
        <w:tc>
          <w:tcPr>
            <w:tcW w:w="458" w:type="dxa"/>
          </w:tcPr>
          <w:p w14:paraId="65B93AB7" w14:textId="77777777" w:rsidR="00D43EB5" w:rsidRDefault="00D43EB5" w:rsidP="00CA0989">
            <w:pPr>
              <w:tabs>
                <w:tab w:val="left" w:pos="990"/>
              </w:tabs>
            </w:pPr>
          </w:p>
        </w:tc>
        <w:tc>
          <w:tcPr>
            <w:tcW w:w="7167" w:type="dxa"/>
          </w:tcPr>
          <w:p w14:paraId="0E0E5A0C" w14:textId="77777777" w:rsidR="00D43EB5" w:rsidRDefault="00D43EB5" w:rsidP="00CA0989">
            <w:pPr>
              <w:pStyle w:val="2"/>
            </w:pPr>
          </w:p>
        </w:tc>
      </w:tr>
    </w:tbl>
    <w:p w14:paraId="6D985A9F" w14:textId="30C92B18" w:rsidR="0043117B" w:rsidRDefault="00F76ED4" w:rsidP="000C45FF">
      <w:pPr>
        <w:tabs>
          <w:tab w:val="left" w:pos="990"/>
        </w:tabs>
      </w:pPr>
    </w:p>
    <w:sectPr w:rsidR="0043117B" w:rsidSect="00B0614A">
      <w:headerReference w:type="default" r:id="rId9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92E18" w14:textId="77777777" w:rsidR="00F76ED4" w:rsidRDefault="00F76ED4" w:rsidP="000C45FF">
      <w:r>
        <w:separator/>
      </w:r>
    </w:p>
  </w:endnote>
  <w:endnote w:type="continuationSeparator" w:id="0">
    <w:p w14:paraId="05430E17" w14:textId="77777777" w:rsidR="00F76ED4" w:rsidRDefault="00F76E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1173E" w14:textId="77777777" w:rsidR="00F76ED4" w:rsidRDefault="00F76ED4" w:rsidP="000C45FF">
      <w:r>
        <w:separator/>
      </w:r>
    </w:p>
  </w:footnote>
  <w:footnote w:type="continuationSeparator" w:id="0">
    <w:p w14:paraId="62A4D8F6" w14:textId="77777777" w:rsidR="00F76ED4" w:rsidRDefault="00F76E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33666" w14:textId="77777777"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732AB81E" wp14:editId="48E652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Graphic 1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C2792"/>
    <w:multiLevelType w:val="hybridMultilevel"/>
    <w:tmpl w:val="AC085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710C0B"/>
    <w:multiLevelType w:val="hybridMultilevel"/>
    <w:tmpl w:val="46208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24"/>
    <w:rsid w:val="00026BC0"/>
    <w:rsid w:val="00036450"/>
    <w:rsid w:val="00094499"/>
    <w:rsid w:val="000A2A10"/>
    <w:rsid w:val="000A77B6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67B4"/>
    <w:rsid w:val="00256CF7"/>
    <w:rsid w:val="00281FD5"/>
    <w:rsid w:val="00301E79"/>
    <w:rsid w:val="0030481B"/>
    <w:rsid w:val="003156FC"/>
    <w:rsid w:val="003254B5"/>
    <w:rsid w:val="0034264B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1E4A"/>
    <w:rsid w:val="00646E75"/>
    <w:rsid w:val="006551A9"/>
    <w:rsid w:val="006771D0"/>
    <w:rsid w:val="00715FCB"/>
    <w:rsid w:val="00743101"/>
    <w:rsid w:val="00764C9F"/>
    <w:rsid w:val="007775E1"/>
    <w:rsid w:val="007867A0"/>
    <w:rsid w:val="007927F5"/>
    <w:rsid w:val="007D5B41"/>
    <w:rsid w:val="00802CA0"/>
    <w:rsid w:val="009260CD"/>
    <w:rsid w:val="00940A66"/>
    <w:rsid w:val="00952C25"/>
    <w:rsid w:val="00976E50"/>
    <w:rsid w:val="009D2086"/>
    <w:rsid w:val="00A15EE7"/>
    <w:rsid w:val="00A2118D"/>
    <w:rsid w:val="00AD0A50"/>
    <w:rsid w:val="00AD76E2"/>
    <w:rsid w:val="00B0614A"/>
    <w:rsid w:val="00B20152"/>
    <w:rsid w:val="00B359E4"/>
    <w:rsid w:val="00B57D98"/>
    <w:rsid w:val="00B70850"/>
    <w:rsid w:val="00BE73F7"/>
    <w:rsid w:val="00C066B6"/>
    <w:rsid w:val="00C37BA1"/>
    <w:rsid w:val="00C4674C"/>
    <w:rsid w:val="00C506CF"/>
    <w:rsid w:val="00C72BED"/>
    <w:rsid w:val="00C9578B"/>
    <w:rsid w:val="00CA0989"/>
    <w:rsid w:val="00CB0055"/>
    <w:rsid w:val="00CF1924"/>
    <w:rsid w:val="00D2522B"/>
    <w:rsid w:val="00D422DE"/>
    <w:rsid w:val="00D43EB5"/>
    <w:rsid w:val="00D51A22"/>
    <w:rsid w:val="00D5459D"/>
    <w:rsid w:val="00D61CE8"/>
    <w:rsid w:val="00DA1F4D"/>
    <w:rsid w:val="00DD172A"/>
    <w:rsid w:val="00E25A26"/>
    <w:rsid w:val="00E4381A"/>
    <w:rsid w:val="00E55D74"/>
    <w:rsid w:val="00ED59C1"/>
    <w:rsid w:val="00F22B60"/>
    <w:rsid w:val="00F60274"/>
    <w:rsid w:val="00F76ED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EB5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qFormat/>
    <w:rsid w:val="00D43EB5"/>
    <w:pPr>
      <w:spacing w:after="160" w:line="259" w:lineRule="auto"/>
      <w:ind w:left="720"/>
      <w:contextualSpacing/>
    </w:pPr>
    <w:rPr>
      <w:rFonts w:eastAsiaTheme="minorHAnsi"/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tlet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26B9DC9CB64662999873A9AE30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F451-943C-4398-94DA-3B1B28E07019}"/>
      </w:docPartPr>
      <w:docPartBody>
        <w:p w:rsidR="002B4604" w:rsidRDefault="00DD3FF9">
          <w:pPr>
            <w:pStyle w:val="6526B9DC9CB64662999873A9AE304F1E"/>
          </w:pPr>
          <w:r w:rsidRPr="00CB0055">
            <w:t>Contact</w:t>
          </w:r>
        </w:p>
      </w:docPartBody>
    </w:docPart>
    <w:docPart>
      <w:docPartPr>
        <w:name w:val="59AEDF0528E546A7B4EDCF59A1EB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15FB5-EBD8-43B8-BF31-D12B8294C091}"/>
      </w:docPartPr>
      <w:docPartBody>
        <w:p w:rsidR="002B4604" w:rsidRDefault="00DD3FF9">
          <w:pPr>
            <w:pStyle w:val="59AEDF0528E546A7B4EDCF59A1EBCE57"/>
          </w:pPr>
          <w:r w:rsidRPr="004D3011">
            <w:t>PHONE:</w:t>
          </w:r>
        </w:p>
      </w:docPartBody>
    </w:docPart>
    <w:docPart>
      <w:docPartPr>
        <w:name w:val="91E2D97449E3475A9ECD2549BBC4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5DDDE-BB95-4B39-853D-BA2F1ACB237C}"/>
      </w:docPartPr>
      <w:docPartBody>
        <w:p w:rsidR="002B4604" w:rsidRDefault="00DD3FF9">
          <w:pPr>
            <w:pStyle w:val="91E2D97449E3475A9ECD2549BBC49E61"/>
          </w:pPr>
          <w:r w:rsidRPr="004D3011">
            <w:t>EMAIL:</w:t>
          </w:r>
        </w:p>
      </w:docPartBody>
    </w:docPart>
    <w:docPart>
      <w:docPartPr>
        <w:name w:val="F2C14FE098EF4E7298549D32DA1C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3DE02-5CFF-4891-8405-60C051118FCA}"/>
      </w:docPartPr>
      <w:docPartBody>
        <w:p w:rsidR="002B4604" w:rsidRDefault="00DD3FF9">
          <w:pPr>
            <w:pStyle w:val="F2C14FE098EF4E7298549D32DA1C488B"/>
          </w:pPr>
          <w:r w:rsidRPr="00036450">
            <w:t>EDUCATION</w:t>
          </w:r>
        </w:p>
      </w:docPartBody>
    </w:docPart>
    <w:docPart>
      <w:docPartPr>
        <w:name w:val="9D1FC9A565054D3FA17E528671F9A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F8F54-7295-4AC4-95C9-936DB8E26630}"/>
      </w:docPartPr>
      <w:docPartBody>
        <w:p w:rsidR="002B4604" w:rsidRDefault="00DD3FF9">
          <w:pPr>
            <w:pStyle w:val="9D1FC9A565054D3FA17E528671F9A8A6"/>
          </w:pPr>
          <w:r w:rsidRPr="00036450">
            <w:t>WORK EXPERIENCE</w:t>
          </w:r>
        </w:p>
      </w:docPartBody>
    </w:docPart>
    <w:docPart>
      <w:docPartPr>
        <w:name w:val="3260C915C0E94A2583C92834A01F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367A6-1955-4B6E-A6B7-DA5663633536}"/>
      </w:docPartPr>
      <w:docPartBody>
        <w:p w:rsidR="002B4604" w:rsidRDefault="00DD3FF9">
          <w:pPr>
            <w:pStyle w:val="3260C915C0E94A2583C92834A01F9E89"/>
          </w:pPr>
          <w:r w:rsidRPr="00036450">
            <w:rPr>
              <w:rStyle w:val="20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F9"/>
    <w:rsid w:val="002B4604"/>
    <w:rsid w:val="0043507C"/>
    <w:rsid w:val="007A746F"/>
    <w:rsid w:val="007F6C94"/>
    <w:rsid w:val="00D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FBDC7D0B894A2787FD2B32F9AAC79F">
    <w:name w:val="C7FBDC7D0B894A2787FD2B32F9AAC79F"/>
  </w:style>
  <w:style w:type="paragraph" w:customStyle="1" w:styleId="9CDCD524BD004E25B21131270A78506C">
    <w:name w:val="9CDCD524BD004E25B21131270A78506C"/>
  </w:style>
  <w:style w:type="paragraph" w:customStyle="1" w:styleId="7168967C91D04F9888ADE8B1770DD0F1">
    <w:name w:val="7168967C91D04F9888ADE8B1770DD0F1"/>
  </w:style>
  <w:style w:type="paragraph" w:customStyle="1" w:styleId="3AC724A674214273B508F4296658B49D">
    <w:name w:val="3AC724A674214273B508F4296658B49D"/>
  </w:style>
  <w:style w:type="paragraph" w:customStyle="1" w:styleId="6526B9DC9CB64662999873A9AE304F1E">
    <w:name w:val="6526B9DC9CB64662999873A9AE304F1E"/>
  </w:style>
  <w:style w:type="paragraph" w:customStyle="1" w:styleId="59AEDF0528E546A7B4EDCF59A1EBCE57">
    <w:name w:val="59AEDF0528E546A7B4EDCF59A1EBCE57"/>
  </w:style>
  <w:style w:type="paragraph" w:customStyle="1" w:styleId="DCD71400AE4040F2A83EAD0EB863CA49">
    <w:name w:val="DCD71400AE4040F2A83EAD0EB863CA49"/>
  </w:style>
  <w:style w:type="paragraph" w:customStyle="1" w:styleId="6608C94714D748BF9ADCD2BE56873761">
    <w:name w:val="6608C94714D748BF9ADCD2BE56873761"/>
  </w:style>
  <w:style w:type="paragraph" w:customStyle="1" w:styleId="E6C64EBA6B0649CF8F941833EB19ED7D">
    <w:name w:val="E6C64EBA6B0649CF8F941833EB19ED7D"/>
  </w:style>
  <w:style w:type="paragraph" w:customStyle="1" w:styleId="91E2D97449E3475A9ECD2549BBC49E61">
    <w:name w:val="91E2D97449E3475A9ECD2549BBC49E61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F0340D31F23142FABC9DC7A6112CC5A9">
    <w:name w:val="F0340D31F23142FABC9DC7A6112CC5A9"/>
  </w:style>
  <w:style w:type="paragraph" w:customStyle="1" w:styleId="F70595623F7D44BBB48D51DBB0BB55BA">
    <w:name w:val="F70595623F7D44BBB48D51DBB0BB55BA"/>
  </w:style>
  <w:style w:type="paragraph" w:customStyle="1" w:styleId="9B2B296A91F146F1A6BB1303EF51645A">
    <w:name w:val="9B2B296A91F146F1A6BB1303EF51645A"/>
  </w:style>
  <w:style w:type="paragraph" w:customStyle="1" w:styleId="7506F80B9EE3423A9696BA3FD7DEC42E">
    <w:name w:val="7506F80B9EE3423A9696BA3FD7DEC42E"/>
  </w:style>
  <w:style w:type="paragraph" w:customStyle="1" w:styleId="36B2F8BD09CF4E74B9BA717CCEDE2739">
    <w:name w:val="36B2F8BD09CF4E74B9BA717CCEDE2739"/>
  </w:style>
  <w:style w:type="paragraph" w:customStyle="1" w:styleId="BEB25C5CD1C541B6A26AE53998C7F8DB">
    <w:name w:val="BEB25C5CD1C541B6A26AE53998C7F8DB"/>
  </w:style>
  <w:style w:type="paragraph" w:customStyle="1" w:styleId="F2C14FE098EF4E7298549D32DA1C488B">
    <w:name w:val="F2C14FE098EF4E7298549D32DA1C488B"/>
  </w:style>
  <w:style w:type="paragraph" w:customStyle="1" w:styleId="2A09AE2EC683449E91E4930E4D1B6CCF">
    <w:name w:val="2A09AE2EC683449E91E4930E4D1B6CCF"/>
  </w:style>
  <w:style w:type="paragraph" w:customStyle="1" w:styleId="BC5E7E91C3C2446EA2DF6645CF1E0D11">
    <w:name w:val="BC5E7E91C3C2446EA2DF6645CF1E0D11"/>
  </w:style>
  <w:style w:type="paragraph" w:customStyle="1" w:styleId="574DF77CC03D4C02B6AC703F4EDF5E87">
    <w:name w:val="574DF77CC03D4C02B6AC703F4EDF5E87"/>
  </w:style>
  <w:style w:type="paragraph" w:customStyle="1" w:styleId="91A9F9E778A147C5A7C14B9BEDD27321">
    <w:name w:val="91A9F9E778A147C5A7C14B9BEDD27321"/>
  </w:style>
  <w:style w:type="paragraph" w:customStyle="1" w:styleId="D5E10AB7AE89463CA4E804634BF8F5C7">
    <w:name w:val="D5E10AB7AE89463CA4E804634BF8F5C7"/>
  </w:style>
  <w:style w:type="paragraph" w:customStyle="1" w:styleId="BBFC0A4EEF4743CF830E826946229CBE">
    <w:name w:val="BBFC0A4EEF4743CF830E826946229CBE"/>
  </w:style>
  <w:style w:type="paragraph" w:customStyle="1" w:styleId="3D727583EF2E4E27B8D93E7858FAC2C3">
    <w:name w:val="3D727583EF2E4E27B8D93E7858FAC2C3"/>
  </w:style>
  <w:style w:type="paragraph" w:customStyle="1" w:styleId="9D1FC9A565054D3FA17E528671F9A8A6">
    <w:name w:val="9D1FC9A565054D3FA17E528671F9A8A6"/>
  </w:style>
  <w:style w:type="paragraph" w:customStyle="1" w:styleId="417A5CBBFC8C43849A4F5442361EB8EA">
    <w:name w:val="417A5CBBFC8C43849A4F5442361EB8EA"/>
  </w:style>
  <w:style w:type="paragraph" w:customStyle="1" w:styleId="F5EFAEB1AD6C4042A96C51AE803CF07C">
    <w:name w:val="F5EFAEB1AD6C4042A96C51AE803CF07C"/>
  </w:style>
  <w:style w:type="paragraph" w:customStyle="1" w:styleId="D30DA7AFE49D4C188AA1C3475AC5569D">
    <w:name w:val="D30DA7AFE49D4C188AA1C3475AC5569D"/>
  </w:style>
  <w:style w:type="paragraph" w:customStyle="1" w:styleId="5E2501B5A8C14FC78A5E5B4BFE7B21CA">
    <w:name w:val="5E2501B5A8C14FC78A5E5B4BFE7B21CA"/>
  </w:style>
  <w:style w:type="paragraph" w:customStyle="1" w:styleId="3EBA6E52A16741819B756E7C7BD01D59">
    <w:name w:val="3EBA6E52A16741819B756E7C7BD01D59"/>
  </w:style>
  <w:style w:type="paragraph" w:customStyle="1" w:styleId="75D1F19BB83D432089ACB7434954D738">
    <w:name w:val="75D1F19BB83D432089ACB7434954D738"/>
  </w:style>
  <w:style w:type="paragraph" w:customStyle="1" w:styleId="486AAC783CAE42DCB92463B11CEA866F">
    <w:name w:val="486AAC783CAE42DCB92463B11CEA866F"/>
  </w:style>
  <w:style w:type="paragraph" w:customStyle="1" w:styleId="99204AFE760C49D5956C445B500F75BA">
    <w:name w:val="99204AFE760C49D5956C445B500F75BA"/>
  </w:style>
  <w:style w:type="paragraph" w:customStyle="1" w:styleId="AD5BC2BD95C34F669D5907344AAEAD8A">
    <w:name w:val="AD5BC2BD95C34F669D5907344AAEAD8A"/>
  </w:style>
  <w:style w:type="paragraph" w:customStyle="1" w:styleId="2F73C09015B04F7F8DDB4C4AA341B094">
    <w:name w:val="2F73C09015B04F7F8DDB4C4AA341B094"/>
  </w:style>
  <w:style w:type="paragraph" w:customStyle="1" w:styleId="7EE2C33211CE41B9B3CBD424E8C4C2CB">
    <w:name w:val="7EE2C33211CE41B9B3CBD424E8C4C2CB"/>
  </w:style>
  <w:style w:type="paragraph" w:customStyle="1" w:styleId="E3369237E33544AF89DAA3BE359CA62F">
    <w:name w:val="E3369237E33544AF89DAA3BE359CA62F"/>
  </w:style>
  <w:style w:type="paragraph" w:customStyle="1" w:styleId="10C6DC45E0BF4D63A9B9CC7F0BA78F97">
    <w:name w:val="10C6DC45E0BF4D63A9B9CC7F0BA78F97"/>
  </w:style>
  <w:style w:type="paragraph" w:customStyle="1" w:styleId="4DD634728A3E4A64946F692ACB12F3D8">
    <w:name w:val="4DD634728A3E4A64946F692ACB12F3D8"/>
  </w:style>
  <w:style w:type="paragraph" w:customStyle="1" w:styleId="A1E3324CC28245018B10B73C3CD0E44B">
    <w:name w:val="A1E3324CC28245018B10B73C3CD0E44B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260C915C0E94A2583C92834A01F9E89">
    <w:name w:val="3260C915C0E94A2583C92834A01F9E89"/>
  </w:style>
  <w:style w:type="paragraph" w:customStyle="1" w:styleId="D8CB0555E3884CE684F2AE2D0F96C022">
    <w:name w:val="D8CB0555E3884CE684F2AE2D0F96C022"/>
    <w:rsid w:val="00DD3FF9"/>
  </w:style>
  <w:style w:type="paragraph" w:customStyle="1" w:styleId="BB4DA4FEE98D42DC81CF05E8339F0A62">
    <w:name w:val="BB4DA4FEE98D42DC81CF05E8339F0A62"/>
    <w:rsid w:val="00DD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2023-02-02T06:11:00Z</dcterms:created>
  <dcterms:modified xsi:type="dcterms:W3CDTF">2023-02-02T06:11:00Z</dcterms:modified>
</cp:coreProperties>
</file>